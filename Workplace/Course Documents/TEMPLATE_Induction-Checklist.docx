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C458" w14:textId="36D651A1" w:rsidR="00BC4423" w:rsidRPr="00632E18" w:rsidRDefault="00710938" w:rsidP="00366E77">
      <w:pPr>
        <w:pStyle w:val="p1"/>
        <w:rPr>
          <w:rStyle w:val="s1"/>
          <w:rFonts w:asciiTheme="minorBidi" w:hAnsiTheme="minorBidi" w:cstheme="minorBidi"/>
          <w:b/>
          <w:bCs/>
          <w:color w:val="1F4E79" w:themeColor="accent5" w:themeShade="80"/>
          <w:sz w:val="36"/>
        </w:rPr>
      </w:pPr>
      <w:r w:rsidRPr="00632E18">
        <w:rPr>
          <w:rStyle w:val="s1"/>
          <w:rFonts w:asciiTheme="minorBidi" w:hAnsiTheme="minorBidi" w:cstheme="minorBidi"/>
          <w:b/>
          <w:bCs/>
          <w:color w:val="1F4E79" w:themeColor="accent5" w:themeShade="80"/>
          <w:sz w:val="36"/>
        </w:rPr>
        <w:t xml:space="preserve">WHS Induction Checklist </w:t>
      </w:r>
      <w:r w:rsidR="00881152" w:rsidRPr="00632E18">
        <w:rPr>
          <w:rStyle w:val="s1"/>
          <w:rFonts w:asciiTheme="minorBidi" w:hAnsiTheme="minorBidi" w:cstheme="minorBidi"/>
          <w:b/>
          <w:bCs/>
          <w:color w:val="1F4E79" w:themeColor="accent5" w:themeShade="80"/>
          <w:sz w:val="36"/>
        </w:rPr>
        <w:tab/>
      </w:r>
      <w:r w:rsidR="00881152" w:rsidRPr="00632E18">
        <w:rPr>
          <w:rStyle w:val="s1"/>
          <w:rFonts w:asciiTheme="minorBidi" w:hAnsiTheme="minorBidi" w:cstheme="minorBidi"/>
          <w:b/>
          <w:bCs/>
          <w:color w:val="1F4E79" w:themeColor="accent5" w:themeShade="80"/>
          <w:sz w:val="36"/>
        </w:rPr>
        <w:tab/>
      </w:r>
    </w:p>
    <w:p w14:paraId="4E95C459" w14:textId="77777777" w:rsidR="00B94FC3" w:rsidRPr="00632E18" w:rsidRDefault="00B94FC3" w:rsidP="00366E77">
      <w:pPr>
        <w:pStyle w:val="p1"/>
        <w:rPr>
          <w:rFonts w:asciiTheme="minorBidi" w:hAnsiTheme="minorBidi" w:cstheme="minorBidi"/>
          <w:color w:val="1F4E79" w:themeColor="accent5" w:themeShade="80"/>
          <w:sz w:val="36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2616"/>
        <w:gridCol w:w="405"/>
        <w:gridCol w:w="2103"/>
        <w:gridCol w:w="3828"/>
      </w:tblGrid>
      <w:tr w:rsidR="00B94FC3" w:rsidRPr="00632E18" w14:paraId="4E95C45F" w14:textId="77777777" w:rsidTr="00B94FC3">
        <w:trPr>
          <w:trHeight w:val="473"/>
        </w:trPr>
        <w:tc>
          <w:tcPr>
            <w:tcW w:w="1782" w:type="dxa"/>
            <w:vAlign w:val="bottom"/>
          </w:tcPr>
          <w:p w14:paraId="4E95C45A" w14:textId="17E381C7" w:rsidR="00BC4423" w:rsidRPr="00632E18" w:rsidRDefault="00710938" w:rsidP="00B94FC3">
            <w:pPr>
              <w:pStyle w:val="p1"/>
              <w:jc w:val="right"/>
              <w:rPr>
                <w:rFonts w:asciiTheme="minorBidi" w:hAnsiTheme="minorBidi" w:cstheme="minorBidi"/>
                <w:color w:val="1F4E79" w:themeColor="accent5" w:themeShade="80"/>
                <w:sz w:val="36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STAFF/MEMBER</w:t>
            </w:r>
            <w:r w:rsidR="00BC4423"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4E95C45B" w14:textId="77777777" w:rsidR="00BC4423" w:rsidRPr="00632E18" w:rsidRDefault="00BC4423" w:rsidP="00B94FC3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407" w:type="dxa"/>
          </w:tcPr>
          <w:p w14:paraId="4E95C45C" w14:textId="77777777" w:rsidR="00BC4423" w:rsidRPr="00632E18" w:rsidRDefault="00BC4423" w:rsidP="00BC4423">
            <w:pPr>
              <w:pStyle w:val="p1"/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113" w:type="dxa"/>
            <w:vAlign w:val="bottom"/>
          </w:tcPr>
          <w:p w14:paraId="4E95C45D" w14:textId="5DBC3ED1" w:rsidR="00BC4423" w:rsidRPr="00632E18" w:rsidRDefault="00710938" w:rsidP="00B94FC3">
            <w:pPr>
              <w:pStyle w:val="p1"/>
              <w:jc w:val="right"/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 xml:space="preserve">INDUCTION </w:t>
            </w:r>
            <w:r w:rsidR="00BC4423"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DATE:</w:t>
            </w:r>
          </w:p>
        </w:tc>
        <w:tc>
          <w:tcPr>
            <w:tcW w:w="3875" w:type="dxa"/>
            <w:tcBorders>
              <w:bottom w:val="single" w:sz="4" w:space="0" w:color="auto"/>
            </w:tcBorders>
            <w:vAlign w:val="bottom"/>
          </w:tcPr>
          <w:p w14:paraId="4E95C45E" w14:textId="77777777" w:rsidR="00BC4423" w:rsidRPr="00632E18" w:rsidRDefault="00BC4423" w:rsidP="00B94FC3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</w:tr>
      <w:tr w:rsidR="00B94FC3" w:rsidRPr="00632E18" w14:paraId="4E95C465" w14:textId="77777777" w:rsidTr="00B94FC3">
        <w:trPr>
          <w:trHeight w:val="428"/>
        </w:trPr>
        <w:tc>
          <w:tcPr>
            <w:tcW w:w="1782" w:type="dxa"/>
            <w:vAlign w:val="bottom"/>
          </w:tcPr>
          <w:p w14:paraId="4E95C460" w14:textId="77777777" w:rsidR="00BC4423" w:rsidRPr="00632E18" w:rsidRDefault="00BC4423" w:rsidP="00B94FC3">
            <w:pPr>
              <w:pStyle w:val="p1"/>
              <w:jc w:val="right"/>
              <w:rPr>
                <w:rFonts w:asciiTheme="minorBidi" w:hAnsiTheme="minorBidi" w:cstheme="minorBidi"/>
                <w:color w:val="1F4E79" w:themeColor="accent5" w:themeShade="80"/>
                <w:sz w:val="36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TITLE / ROLE: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5C461" w14:textId="77777777" w:rsidR="00BC4423" w:rsidRPr="00632E18" w:rsidRDefault="00BC4423" w:rsidP="00B94FC3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407" w:type="dxa"/>
          </w:tcPr>
          <w:p w14:paraId="4E95C462" w14:textId="77777777" w:rsidR="00BC4423" w:rsidRPr="00632E18" w:rsidRDefault="00BC4423" w:rsidP="00BC4423">
            <w:pPr>
              <w:pStyle w:val="p1"/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113" w:type="dxa"/>
            <w:vAlign w:val="bottom"/>
          </w:tcPr>
          <w:p w14:paraId="4E95C463" w14:textId="27251D7A" w:rsidR="00BC4423" w:rsidRPr="00632E18" w:rsidRDefault="00710938" w:rsidP="00B94FC3">
            <w:pPr>
              <w:pStyle w:val="p1"/>
              <w:jc w:val="right"/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INDUCTED BY</w:t>
            </w:r>
            <w:r w:rsidR="00BC4423"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.:</w:t>
            </w:r>
          </w:p>
        </w:tc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5C464" w14:textId="77777777" w:rsidR="00BC4423" w:rsidRPr="00632E18" w:rsidRDefault="00BC4423" w:rsidP="00B94FC3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</w:tr>
    </w:tbl>
    <w:p w14:paraId="4E95C466" w14:textId="77777777" w:rsidR="00E90D2A" w:rsidRPr="00632E18" w:rsidRDefault="00E90D2A" w:rsidP="00366E77">
      <w:pPr>
        <w:pStyle w:val="p1"/>
        <w:rPr>
          <w:rFonts w:asciiTheme="minorBidi" w:hAnsiTheme="minorBidi" w:cstheme="minorBidi"/>
          <w:color w:val="1F4E79" w:themeColor="accent5" w:themeShade="80"/>
          <w:sz w:val="36"/>
        </w:rPr>
      </w:pPr>
    </w:p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10830"/>
      </w:tblGrid>
      <w:tr w:rsidR="00461262" w:rsidRPr="00632E18" w14:paraId="4E95C468" w14:textId="77777777" w:rsidTr="00710938">
        <w:trPr>
          <w:trHeight w:val="422"/>
        </w:trPr>
        <w:tc>
          <w:tcPr>
            <w:tcW w:w="10830" w:type="dxa"/>
            <w:tcBorders>
              <w:bottom w:val="nil"/>
            </w:tcBorders>
            <w:shd w:val="clear" w:color="auto" w:fill="1F4E79" w:themeFill="accent5" w:themeFillShade="80"/>
            <w:vAlign w:val="center"/>
          </w:tcPr>
          <w:p w14:paraId="4E95C467" w14:textId="09165A43" w:rsidR="00461262" w:rsidRPr="00632E18" w:rsidRDefault="00710938" w:rsidP="00461262">
            <w:pPr>
              <w:pStyle w:val="p1"/>
              <w:jc w:val="center"/>
              <w:rPr>
                <w:rFonts w:asciiTheme="minorBidi" w:hAnsiTheme="minorBidi" w:cstheme="minorBidi"/>
                <w:b/>
                <w:color w:val="1F4E79" w:themeColor="accent5" w:themeShade="80"/>
                <w:sz w:val="24"/>
              </w:rPr>
            </w:pPr>
            <w:r w:rsidRPr="00632E18">
              <w:rPr>
                <w:rFonts w:asciiTheme="minorBidi" w:hAnsiTheme="minorBidi" w:cstheme="minorBidi"/>
                <w:b/>
                <w:color w:val="FFFFFF" w:themeColor="background1"/>
              </w:rPr>
              <w:t>INDUCTION</w:t>
            </w:r>
            <w:r w:rsidR="00461262" w:rsidRPr="00632E18">
              <w:rPr>
                <w:rFonts w:asciiTheme="minorBidi" w:hAnsiTheme="minorBidi" w:cstheme="minorBidi"/>
                <w:b/>
                <w:color w:val="FFFFFF" w:themeColor="background1"/>
              </w:rPr>
              <w:t xml:space="preserve"> </w:t>
            </w:r>
            <w:r w:rsidR="00632E18" w:rsidRPr="00632E18">
              <w:rPr>
                <w:rFonts w:asciiTheme="minorBidi" w:hAnsiTheme="minorBidi" w:cstheme="minorBidi"/>
                <w:b/>
                <w:color w:val="FFFFFF" w:themeColor="background1"/>
              </w:rPr>
              <w:t>CHECKLIST</w:t>
            </w:r>
          </w:p>
        </w:tc>
      </w:tr>
    </w:tbl>
    <w:p w14:paraId="3EAEC575" w14:textId="77777777" w:rsidR="00710938" w:rsidRPr="00632E18" w:rsidRDefault="00710938" w:rsidP="00710938">
      <w:pPr>
        <w:pStyle w:val="p1"/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</w:pPr>
    </w:p>
    <w:p w14:paraId="120BF66A" w14:textId="0597A79B" w:rsidR="00710938" w:rsidRPr="00632E18" w:rsidRDefault="00696370" w:rsidP="00632E18">
      <w:pPr>
        <w:pStyle w:val="p1"/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</w:pPr>
      <w:r w:rsidRPr="00632E18"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  <w:t xml:space="preserve">INSTRUCTIONS FOR </w:t>
      </w:r>
      <w:r w:rsidR="00710938" w:rsidRPr="00632E18"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  <w:t xml:space="preserve">LOCATION MANAGERS: </w:t>
      </w:r>
    </w:p>
    <w:p w14:paraId="0AED31C7" w14:textId="769EDB4B" w:rsidR="00710938" w:rsidRPr="00632E18" w:rsidRDefault="00632E18" w:rsidP="00632E18">
      <w:pPr>
        <w:pStyle w:val="p1"/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</w:pPr>
      <w:r w:rsidRPr="00632E18"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  <w:t>Managers must complete this checklist with the new staff member/client. Use the checklist to ensure all parts of the induction are complete. The checklist must be signed by the location manager and the new staff member/client</w:t>
      </w:r>
    </w:p>
    <w:p w14:paraId="474FC6FB" w14:textId="5A91530A" w:rsidR="00632E18" w:rsidRPr="00632E18" w:rsidRDefault="00632E18" w:rsidP="00632E18">
      <w:pPr>
        <w:pStyle w:val="p1"/>
        <w:rPr>
          <w:rFonts w:asciiTheme="minorBidi" w:hAnsiTheme="minorBidi" w:cstheme="minorBidi"/>
          <w:b/>
          <w:color w:val="1F4E79" w:themeColor="accent5" w:themeShade="80"/>
          <w:sz w:val="20"/>
          <w:szCs w:val="18"/>
        </w:rPr>
      </w:pPr>
    </w:p>
    <w:p w14:paraId="142B87E5" w14:textId="650906D3" w:rsidR="00632E18" w:rsidRPr="00632E18" w:rsidRDefault="00632E18" w:rsidP="00632E18">
      <w:pPr>
        <w:pStyle w:val="p1"/>
        <w:rPr>
          <w:rFonts w:asciiTheme="minorBidi" w:hAnsiTheme="minorBidi" w:cstheme="minorBidi"/>
          <w:b/>
          <w:color w:val="1F4E79" w:themeColor="accent5" w:themeShade="80"/>
          <w:sz w:val="28"/>
          <w:szCs w:val="28"/>
        </w:rPr>
      </w:pPr>
    </w:p>
    <w:p w14:paraId="2657B40E" w14:textId="77777777" w:rsidR="00632E18" w:rsidRPr="00632E18" w:rsidRDefault="00632E18" w:rsidP="00632E18">
      <w:pPr>
        <w:pStyle w:val="p1"/>
        <w:rPr>
          <w:rFonts w:asciiTheme="minorBidi" w:hAnsiTheme="minorBidi" w:cstheme="minorBidi"/>
          <w:b/>
          <w:color w:val="1F4E79" w:themeColor="accent5" w:themeShade="80"/>
          <w:sz w:val="28"/>
          <w:szCs w:val="28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9068"/>
        <w:gridCol w:w="1439"/>
      </w:tblGrid>
      <w:tr w:rsidR="00632E18" w:rsidRPr="00632E18" w14:paraId="12D016E4" w14:textId="77777777" w:rsidTr="00632E18">
        <w:tc>
          <w:tcPr>
            <w:tcW w:w="9068" w:type="dxa"/>
          </w:tcPr>
          <w:p w14:paraId="2A01135E" w14:textId="35AE07E8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ITEM</w:t>
            </w:r>
          </w:p>
          <w:p w14:paraId="2396F5E1" w14:textId="5B38B83E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71638AC8" w14:textId="19C5FC0A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CHECK</w:t>
            </w:r>
          </w:p>
        </w:tc>
      </w:tr>
      <w:tr w:rsidR="00632E18" w:rsidRPr="00632E18" w14:paraId="6A4DDAEE" w14:textId="77777777" w:rsidTr="00632E18">
        <w:tc>
          <w:tcPr>
            <w:tcW w:w="9068" w:type="dxa"/>
          </w:tcPr>
          <w:p w14:paraId="113F93CC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Building evacuation plan</w:t>
            </w:r>
          </w:p>
          <w:p w14:paraId="540AE299" w14:textId="3F04CF02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40A3E325" w14:textId="2B43BAC1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</w:instrText>
            </w:r>
            <w:bookmarkStart w:id="0" w:name="Check1"/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  <w:bookmarkEnd w:id="0"/>
          </w:p>
        </w:tc>
      </w:tr>
      <w:tr w:rsidR="00632E18" w:rsidRPr="00632E18" w14:paraId="71C5255B" w14:textId="77777777" w:rsidTr="00632E18">
        <w:tc>
          <w:tcPr>
            <w:tcW w:w="9068" w:type="dxa"/>
          </w:tcPr>
          <w:p w14:paraId="4F15AF82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Location of first aid kits and fire extinguishers</w:t>
            </w:r>
          </w:p>
          <w:p w14:paraId="47D4CA28" w14:textId="580AA52B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495C375F" w14:textId="709CA119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7A5D685D" w14:textId="77777777" w:rsidTr="00632E18">
        <w:tc>
          <w:tcPr>
            <w:tcW w:w="9068" w:type="dxa"/>
          </w:tcPr>
          <w:p w14:paraId="0DFAE320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 xml:space="preserve">Location of emergency exits </w:t>
            </w:r>
          </w:p>
          <w:p w14:paraId="3336F8D7" w14:textId="69B67B43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5EF50F6B" w14:textId="43DD220F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0734FA98" w14:textId="77777777" w:rsidTr="00632E18">
        <w:tc>
          <w:tcPr>
            <w:tcW w:w="9068" w:type="dxa"/>
          </w:tcPr>
          <w:p w14:paraId="6CE7EE61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A list of employees that are first aid trained, safety officers and fire marshals</w:t>
            </w:r>
          </w:p>
          <w:p w14:paraId="6C79B896" w14:textId="5C6AF728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14AB35A0" w14:textId="15707B89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453E550D" w14:textId="77777777" w:rsidTr="00632E18">
        <w:tc>
          <w:tcPr>
            <w:tcW w:w="9068" w:type="dxa"/>
          </w:tcPr>
          <w:p w14:paraId="18B10271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An emergency procedure plan</w:t>
            </w:r>
          </w:p>
          <w:p w14:paraId="167E46EE" w14:textId="1223299B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0573C44C" w14:textId="173FE155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7CD58DFF" w14:textId="77777777" w:rsidTr="00632E18">
        <w:tc>
          <w:tcPr>
            <w:tcW w:w="9068" w:type="dxa"/>
          </w:tcPr>
          <w:p w14:paraId="59B75EA0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How to complete an incident report form</w:t>
            </w:r>
          </w:p>
          <w:p w14:paraId="0351AB78" w14:textId="05063B6E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6F2BC29A" w14:textId="08B433F4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4693EE3E" w14:textId="77777777" w:rsidTr="00632E18">
        <w:tc>
          <w:tcPr>
            <w:tcW w:w="9068" w:type="dxa"/>
          </w:tcPr>
          <w:p w14:paraId="6AB5F517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 xml:space="preserve">WHS responsibilities of the employee/employer </w:t>
            </w:r>
          </w:p>
          <w:p w14:paraId="27B570BD" w14:textId="58113849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76B2DB4C" w14:textId="0439C25B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2BDF6758" w14:textId="77777777" w:rsidTr="00632E18">
        <w:tc>
          <w:tcPr>
            <w:tcW w:w="9068" w:type="dxa"/>
          </w:tcPr>
          <w:p w14:paraId="618872CF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Safe operation of machinery</w:t>
            </w:r>
            <w:r w:rsidR="00632E18"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 xml:space="preserve"> (where applicable)</w:t>
            </w:r>
          </w:p>
          <w:p w14:paraId="29C67F37" w14:textId="1DCBDE47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3F0B343A" w14:textId="36E1BEB4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  <w:tr w:rsidR="00632E18" w:rsidRPr="00632E18" w14:paraId="65116D8F" w14:textId="77777777" w:rsidTr="00632E18">
        <w:tc>
          <w:tcPr>
            <w:tcW w:w="9068" w:type="dxa"/>
          </w:tcPr>
          <w:p w14:paraId="4AA947EA" w14:textId="77777777" w:rsidR="00632E18" w:rsidRPr="00632E18" w:rsidRDefault="0071093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71093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>How to properly wear and use PPE</w:t>
            </w:r>
            <w:r w:rsidR="00632E18"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t xml:space="preserve"> (where applicable)</w:t>
            </w:r>
          </w:p>
          <w:p w14:paraId="6C57C5D1" w14:textId="68A50474" w:rsidR="00632E18" w:rsidRPr="00632E18" w:rsidRDefault="00632E18" w:rsidP="00632E18">
            <w:pPr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</w:p>
        </w:tc>
        <w:tc>
          <w:tcPr>
            <w:tcW w:w="1439" w:type="dxa"/>
          </w:tcPr>
          <w:p w14:paraId="7E4CD843" w14:textId="0D5DC839" w:rsidR="00632E18" w:rsidRPr="00632E18" w:rsidRDefault="00632E18" w:rsidP="00632E18">
            <w:pPr>
              <w:jc w:val="center"/>
              <w:rPr>
                <w:rFonts w:asciiTheme="minorBidi" w:hAnsiTheme="minorBidi"/>
                <w:bCs/>
                <w:sz w:val="28"/>
                <w:szCs w:val="28"/>
                <w:lang w:val="en-AU"/>
              </w:rPr>
            </w:pP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instrText xml:space="preserve"> FORMCHECKBOX </w:instrText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</w:r>
            <w:r w:rsidRPr="00632E18">
              <w:rPr>
                <w:rFonts w:asciiTheme="minorBidi" w:hAnsiTheme="minorBidi"/>
                <w:bCs/>
                <w:sz w:val="28"/>
                <w:szCs w:val="28"/>
                <w:lang w:val="en-AU"/>
              </w:rPr>
              <w:fldChar w:fldCharType="end"/>
            </w:r>
          </w:p>
        </w:tc>
      </w:tr>
    </w:tbl>
    <w:p w14:paraId="59A2D05D" w14:textId="56206ED4" w:rsidR="00A32257" w:rsidRPr="00632E18" w:rsidRDefault="00A32257" w:rsidP="00632E18">
      <w:pPr>
        <w:rPr>
          <w:rFonts w:asciiTheme="minorBidi" w:hAnsiTheme="minorBidi"/>
          <w:bCs/>
          <w:sz w:val="20"/>
          <w:szCs w:val="20"/>
          <w:lang w:val="en-AU"/>
        </w:rPr>
      </w:pPr>
    </w:p>
    <w:p w14:paraId="35489C33" w14:textId="3D9D1A8F" w:rsidR="00A32257" w:rsidRPr="00632E18" w:rsidRDefault="00A32257" w:rsidP="00632E18">
      <w:pPr>
        <w:rPr>
          <w:rFonts w:asciiTheme="minorBidi" w:hAnsiTheme="minorBidi"/>
          <w:b/>
          <w:sz w:val="20"/>
          <w:szCs w:val="20"/>
          <w:lang w:val="en-AU"/>
        </w:rPr>
      </w:pPr>
    </w:p>
    <w:p w14:paraId="4F10A51C" w14:textId="4C9AEFC0" w:rsidR="00A32257" w:rsidRPr="00632E18" w:rsidRDefault="00A32257" w:rsidP="00632E18">
      <w:pPr>
        <w:rPr>
          <w:rFonts w:asciiTheme="minorBidi" w:hAnsiTheme="minorBidi"/>
          <w:b/>
          <w:sz w:val="20"/>
          <w:szCs w:val="20"/>
          <w:lang w:val="en-AU"/>
        </w:rPr>
      </w:pPr>
    </w:p>
    <w:p w14:paraId="6EEC64A6" w14:textId="7DDE3494" w:rsidR="00A32257" w:rsidRPr="00632E18" w:rsidRDefault="00A32257" w:rsidP="00632E18">
      <w:pPr>
        <w:rPr>
          <w:rFonts w:asciiTheme="minorBidi" w:hAnsiTheme="minorBidi"/>
          <w:b/>
          <w:sz w:val="20"/>
          <w:szCs w:val="20"/>
          <w:lang w:val="en-AU"/>
        </w:rPr>
      </w:pPr>
    </w:p>
    <w:p w14:paraId="509410C5" w14:textId="5B542AE9" w:rsidR="00A32257" w:rsidRPr="00632E18" w:rsidRDefault="00A32257" w:rsidP="00A32257">
      <w:pPr>
        <w:rPr>
          <w:rFonts w:asciiTheme="minorBidi" w:hAnsiTheme="minorBidi"/>
          <w:b/>
          <w:sz w:val="20"/>
          <w:szCs w:val="20"/>
          <w:lang w:val="en-AU"/>
        </w:rPr>
      </w:pPr>
    </w:p>
    <w:p w14:paraId="46FF0236" w14:textId="4004BC17" w:rsidR="00A32257" w:rsidRPr="00632E18" w:rsidRDefault="00A32257" w:rsidP="00A32257">
      <w:pPr>
        <w:rPr>
          <w:rFonts w:asciiTheme="minorBidi" w:hAnsiTheme="minorBidi"/>
          <w:b/>
          <w:sz w:val="20"/>
          <w:szCs w:val="20"/>
          <w:lang w:val="en-AU"/>
        </w:rPr>
      </w:pPr>
    </w:p>
    <w:p w14:paraId="16CCA18E" w14:textId="435E78F6" w:rsidR="00A32257" w:rsidRPr="00632E18" w:rsidRDefault="00A32257" w:rsidP="00A32257">
      <w:pPr>
        <w:rPr>
          <w:rFonts w:asciiTheme="minorBidi" w:hAnsiTheme="minorBidi"/>
          <w:b/>
          <w:sz w:val="20"/>
          <w:szCs w:val="20"/>
          <w:lang w:val="en-AU"/>
        </w:rPr>
      </w:pPr>
    </w:p>
    <w:tbl>
      <w:tblPr>
        <w:tblStyle w:val="TableGrid"/>
        <w:tblW w:w="10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5"/>
        <w:gridCol w:w="2628"/>
        <w:gridCol w:w="3524"/>
      </w:tblGrid>
      <w:tr w:rsidR="00A32257" w:rsidRPr="00632E18" w14:paraId="66E2C3CF" w14:textId="77777777" w:rsidTr="00A32257">
        <w:trPr>
          <w:trHeight w:val="936"/>
        </w:trPr>
        <w:tc>
          <w:tcPr>
            <w:tcW w:w="1843" w:type="dxa"/>
            <w:vAlign w:val="bottom"/>
          </w:tcPr>
          <w:p w14:paraId="08E19821" w14:textId="2235C4ED" w:rsidR="00A32257" w:rsidRPr="00632E18" w:rsidRDefault="00A32257" w:rsidP="00904ACD">
            <w:pPr>
              <w:pStyle w:val="p1"/>
              <w:jc w:val="right"/>
              <w:rPr>
                <w:rFonts w:asciiTheme="minorBidi" w:hAnsiTheme="minorBidi" w:cstheme="minorBidi"/>
                <w:color w:val="1F4E79" w:themeColor="accent5" w:themeShade="80"/>
                <w:sz w:val="36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STAFF/MEMBER</w:t>
            </w: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 xml:space="preserve"> </w:t>
            </w: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SIGNATURE</w:t>
            </w: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5195D658" w14:textId="77777777" w:rsidR="00A32257" w:rsidRPr="00632E18" w:rsidRDefault="00A32257" w:rsidP="00904ACD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628" w:type="dxa"/>
            <w:vAlign w:val="bottom"/>
          </w:tcPr>
          <w:p w14:paraId="7C4CDC2F" w14:textId="3F85EC14" w:rsidR="00A32257" w:rsidRPr="00632E18" w:rsidRDefault="00A32257" w:rsidP="00904ACD">
            <w:pPr>
              <w:pStyle w:val="p1"/>
              <w:jc w:val="right"/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</w:pP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>LOCATION MANAGER</w:t>
            </w:r>
            <w:r w:rsidRPr="00632E18">
              <w:rPr>
                <w:rFonts w:asciiTheme="minorBidi" w:hAnsiTheme="minorBidi" w:cstheme="minorBidi"/>
                <w:b/>
                <w:color w:val="1F4E79" w:themeColor="accent5" w:themeShade="80"/>
                <w:sz w:val="20"/>
                <w:szCs w:val="18"/>
              </w:rPr>
              <w:t xml:space="preserve"> SIGNATURE:</w:t>
            </w:r>
          </w:p>
        </w:tc>
        <w:tc>
          <w:tcPr>
            <w:tcW w:w="3524" w:type="dxa"/>
            <w:tcBorders>
              <w:bottom w:val="single" w:sz="4" w:space="0" w:color="auto"/>
            </w:tcBorders>
            <w:vAlign w:val="bottom"/>
          </w:tcPr>
          <w:p w14:paraId="2BA7FEB2" w14:textId="77777777" w:rsidR="00A32257" w:rsidRPr="00632E18" w:rsidRDefault="00A32257" w:rsidP="00904ACD">
            <w:pPr>
              <w:pStyle w:val="p1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</w:p>
        </w:tc>
      </w:tr>
    </w:tbl>
    <w:p w14:paraId="1A534DEF" w14:textId="77777777" w:rsidR="00A32257" w:rsidRPr="00A32257" w:rsidRDefault="00A32257" w:rsidP="00A32257">
      <w:pPr>
        <w:rPr>
          <w:rFonts w:ascii="Century Gothic" w:hAnsi="Century Gothic" w:cs="Arial"/>
          <w:b/>
          <w:sz w:val="20"/>
          <w:szCs w:val="20"/>
          <w:lang w:val="en-AU"/>
        </w:rPr>
      </w:pPr>
    </w:p>
    <w:sectPr w:rsidR="00A32257" w:rsidRPr="00A3225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754"/>
    <w:multiLevelType w:val="hybridMultilevel"/>
    <w:tmpl w:val="94F65020"/>
    <w:lvl w:ilvl="0" w:tplc="6FD0F5D6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 w:tplc="CDF2788C" w:tentative="1">
      <w:start w:val="1"/>
      <w:numFmt w:val="bullet"/>
      <w:lvlText w:val="•"/>
      <w:lvlJc w:val="left"/>
      <w:pPr>
        <w:tabs>
          <w:tab w:val="num" w:pos="1363"/>
        </w:tabs>
        <w:ind w:left="1363" w:hanging="360"/>
      </w:pPr>
      <w:rPr>
        <w:rFonts w:ascii="Arial" w:hAnsi="Arial" w:hint="default"/>
      </w:rPr>
    </w:lvl>
    <w:lvl w:ilvl="2" w:tplc="2EC47A28" w:tentative="1">
      <w:start w:val="1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Arial" w:hAnsi="Arial" w:hint="default"/>
      </w:rPr>
    </w:lvl>
    <w:lvl w:ilvl="3" w:tplc="BF50F96A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Arial" w:hAnsi="Arial" w:hint="default"/>
      </w:rPr>
    </w:lvl>
    <w:lvl w:ilvl="4" w:tplc="0CE4CCA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Arial" w:hAnsi="Arial" w:hint="default"/>
      </w:rPr>
    </w:lvl>
    <w:lvl w:ilvl="5" w:tplc="EFD0B332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Arial" w:hAnsi="Arial" w:hint="default"/>
      </w:rPr>
    </w:lvl>
    <w:lvl w:ilvl="6" w:tplc="23ACF084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Arial" w:hAnsi="Arial" w:hint="default"/>
      </w:rPr>
    </w:lvl>
    <w:lvl w:ilvl="7" w:tplc="9112F374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Arial" w:hAnsi="Arial" w:hint="default"/>
      </w:rPr>
    </w:lvl>
    <w:lvl w:ilvl="8" w:tplc="3E387E62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Arial" w:hAnsi="Arial" w:hint="default"/>
      </w:rPr>
    </w:lvl>
  </w:abstractNum>
  <w:abstractNum w:abstractNumId="1" w15:restartNumberingAfterBreak="0">
    <w:nsid w:val="187E3DF2"/>
    <w:multiLevelType w:val="hybridMultilevel"/>
    <w:tmpl w:val="70EA1C18"/>
    <w:lvl w:ilvl="0" w:tplc="06542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66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E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7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2F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0F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62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8C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0B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E62CDF"/>
    <w:multiLevelType w:val="hybridMultilevel"/>
    <w:tmpl w:val="2A2E9E0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15C5C06"/>
    <w:multiLevelType w:val="multilevel"/>
    <w:tmpl w:val="94F65020"/>
    <w:lvl w:ilvl="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363"/>
        </w:tabs>
        <w:ind w:left="1363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B3"/>
    <w:rsid w:val="00020500"/>
    <w:rsid w:val="000B1C76"/>
    <w:rsid w:val="000B1F51"/>
    <w:rsid w:val="00173EEA"/>
    <w:rsid w:val="002D518C"/>
    <w:rsid w:val="00366E77"/>
    <w:rsid w:val="003C6958"/>
    <w:rsid w:val="00460003"/>
    <w:rsid w:val="00461262"/>
    <w:rsid w:val="004D29FE"/>
    <w:rsid w:val="00543482"/>
    <w:rsid w:val="00632E18"/>
    <w:rsid w:val="00696370"/>
    <w:rsid w:val="00710938"/>
    <w:rsid w:val="00754453"/>
    <w:rsid w:val="007D39B9"/>
    <w:rsid w:val="00834CF4"/>
    <w:rsid w:val="00881152"/>
    <w:rsid w:val="009E0257"/>
    <w:rsid w:val="00A32257"/>
    <w:rsid w:val="00B1039D"/>
    <w:rsid w:val="00B471C6"/>
    <w:rsid w:val="00B60260"/>
    <w:rsid w:val="00B94FC3"/>
    <w:rsid w:val="00BC4423"/>
    <w:rsid w:val="00BC51CE"/>
    <w:rsid w:val="00BE62B3"/>
    <w:rsid w:val="00C55D5B"/>
    <w:rsid w:val="00C66B85"/>
    <w:rsid w:val="00C77446"/>
    <w:rsid w:val="00D16014"/>
    <w:rsid w:val="00DD6663"/>
    <w:rsid w:val="00E90D2A"/>
    <w:rsid w:val="00E9307C"/>
    <w:rsid w:val="00ED72DE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458"/>
  <w14:defaultImageDpi w14:val="32767"/>
  <w15:docId w15:val="{DA0C96E4-70FF-451B-95AC-7B1924E8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9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8115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1152"/>
    <w:rPr>
      <w:rFonts w:eastAsiaTheme="minorEastAsia"/>
      <w:sz w:val="22"/>
      <w:szCs w:val="22"/>
    </w:rPr>
  </w:style>
  <w:style w:type="paragraph" w:customStyle="1" w:styleId="Default">
    <w:name w:val="Default"/>
    <w:rsid w:val="00BC51C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2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9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Incident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C:\Users\Stephanie\Downloads\Temp_IncidentReport (1).dotx</Template>
  <TotalTime>14</TotalTime>
  <Pages>1</Pages>
  <Words>188</Words>
  <Characters>851</Characters>
  <Application>Microsoft Office Word</Application>
  <DocSecurity>0</DocSecurity>
  <Lines>15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Anna Krispel</cp:lastModifiedBy>
  <cp:revision>6</cp:revision>
  <dcterms:created xsi:type="dcterms:W3CDTF">2021-03-13T05:58:00Z</dcterms:created>
  <dcterms:modified xsi:type="dcterms:W3CDTF">2021-03-18T02:52:00Z</dcterms:modified>
</cp:coreProperties>
</file>